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1A6A" w:rsidRDefault="00FD1A6A" w:rsidP="001F69E3">
      <w:pPr>
        <w:pStyle w:val="aa"/>
        <w:spacing w:after="120"/>
        <w:ind w:right="3022"/>
      </w:pPr>
      <w:r w:rsidRPr="001C5B26">
        <w:rPr>
          <w:noProof/>
        </w:rPr>
        <w:t>2020/9/2</w:t>
      </w:r>
    </w:p>
    <w:p w:rsidR="00FD1A6A" w:rsidRPr="00A52DC4" w:rsidRDefault="00FD1A6A" w:rsidP="001F69E3">
      <w:pPr>
        <w:pStyle w:val="afd"/>
        <w:spacing w:before="120"/>
        <w:rPr>
          <w:rFonts w:hint="eastAsia"/>
          <w:lang w:val="en-US"/>
        </w:rPr>
      </w:pPr>
      <w:r w:rsidRPr="001C5B26">
        <w:rPr>
          <w:noProof/>
        </w:rPr>
        <w:t>王</w:t>
      </w:r>
      <w:r w:rsidRPr="001C5B26">
        <w:rPr>
          <w:noProof/>
        </w:rPr>
        <w:t>02</w:t>
      </w:r>
      <w:r>
        <w:t xml:space="preserve">  </w:t>
      </w:r>
      <w:r w:rsidRPr="001C5B26">
        <w:rPr>
          <w:noProof/>
        </w:rPr>
        <w:t>小姐</w:t>
      </w:r>
    </w:p>
    <w:p w:rsidR="00FD1A6A" w:rsidRPr="00192189" w:rsidRDefault="00FD1A6A">
      <w:pPr>
        <w:pStyle w:val="a3"/>
        <w:rPr>
          <w:lang w:val="en-US"/>
        </w:rPr>
      </w:pPr>
      <w:r w:rsidRPr="001C5B26">
        <w:rPr>
          <w:noProof/>
        </w:rPr>
        <w:t>天龍市天龍區</w:t>
      </w:r>
      <w:r w:rsidRPr="001C5B26">
        <w:rPr>
          <w:noProof/>
        </w:rPr>
        <w:t>2</w:t>
      </w:r>
      <w:r w:rsidRPr="001C5B26">
        <w:rPr>
          <w:noProof/>
        </w:rPr>
        <w:t>號</w:t>
      </w:r>
      <w:r w:rsidRPr="001C5B26">
        <w:rPr>
          <w:noProof/>
        </w:rPr>
        <w:t>1</w:t>
      </w:r>
      <w:r w:rsidRPr="001C5B26">
        <w:rPr>
          <w:noProof/>
        </w:rPr>
        <w:t>樓</w:t>
      </w:r>
    </w:p>
    <w:p w:rsidR="00FD1A6A" w:rsidRDefault="00FD1A6A" w:rsidP="001F69E3">
      <w:pPr>
        <w:spacing w:before="0" w:after="0"/>
      </w:pPr>
      <w:r>
        <w:rPr>
          <w:rFonts w:hint="eastAsia"/>
        </w:rPr>
        <w:t>本範例使用筆記文：</w:t>
      </w:r>
    </w:p>
    <w:p w:rsidR="00FD1A6A" w:rsidRDefault="00FD1A6A" w:rsidP="001F69E3">
      <w:pPr>
        <w:spacing w:before="0" w:after="0"/>
      </w:pPr>
      <w:hyperlink r:id="rId9" w:history="1">
        <w:r w:rsidRPr="001F69E3">
          <w:rPr>
            <w:rStyle w:val="aff3"/>
            <w:rFonts w:hint="eastAsia"/>
          </w:rPr>
          <w:t>https://letswrite.tw/mail-merge/</w:t>
        </w:r>
      </w:hyperlink>
    </w:p>
    <w:p w:rsidR="00FD1A6A" w:rsidRDefault="00FD1A6A" w:rsidP="001F69E3">
      <w:pPr>
        <w:pStyle w:val="a6"/>
        <w:spacing w:before="240"/>
      </w:pPr>
      <w:sdt>
        <w:sdtPr>
          <w:id w:val="761344615"/>
          <w:placeholder>
            <w:docPart w:val="8366C6CA90ECE34E9E0C604CC2AE9D44"/>
          </w:placeholder>
          <w:temporary/>
          <w:showingPlcHdr/>
        </w:sdtPr>
        <w:sdtContent>
          <w:r>
            <w:t>敬上</w:t>
          </w:r>
        </w:sdtContent>
      </w:sdt>
    </w:p>
    <w:p w:rsidR="00FD1A6A" w:rsidRPr="00594426" w:rsidRDefault="00FD1A6A" w:rsidP="001F69E3">
      <w:pPr>
        <w:pStyle w:val="a8"/>
        <w:spacing w:before="0" w:after="0"/>
        <w:rPr>
          <w:rFonts w:hint="eastAsia"/>
          <w:lang w:val="en-US"/>
        </w:rPr>
      </w:pPr>
    </w:p>
    <w:p w:rsidR="00FD1A6A" w:rsidRDefault="00FD1A6A" w:rsidP="001F69E3">
      <w:pPr>
        <w:pStyle w:val="a8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8102</wp:posOffset>
                </wp:positionH>
                <wp:positionV relativeFrom="paragraph">
                  <wp:posOffset>76047</wp:posOffset>
                </wp:positionV>
                <wp:extent cx="6018836" cy="0"/>
                <wp:effectExtent l="0" t="0" r="13970" b="1270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88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0A7C7" id="直線接點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6pt" to="474.55pt,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" strokecolor="#0072c6 [3204]" strokeweight=".5pt">
                <v:stroke joinstyle="miter"/>
              </v:line>
            </w:pict>
          </mc:Fallback>
        </mc:AlternateContent>
      </w:r>
    </w:p>
    <w:p w:rsidR="00FD1A6A" w:rsidRDefault="00FD1A6A" w:rsidP="001F69E3">
      <w:pPr>
        <w:pStyle w:val="a8"/>
        <w:spacing w:before="0" w:after="0"/>
      </w:pPr>
    </w:p>
    <w:p w:rsidR="00FD1A6A" w:rsidRDefault="00FD1A6A" w:rsidP="001F69E3">
      <w:pPr>
        <w:pStyle w:val="aa"/>
        <w:spacing w:after="120"/>
        <w:ind w:right="3022"/>
      </w:pPr>
      <w:r w:rsidRPr="001C5B26">
        <w:rPr>
          <w:noProof/>
        </w:rPr>
        <w:t>2020/9/4</w:t>
      </w:r>
    </w:p>
    <w:p w:rsidR="00FD1A6A" w:rsidRPr="00192189" w:rsidRDefault="00FD1A6A" w:rsidP="001F69E3">
      <w:pPr>
        <w:pStyle w:val="afd"/>
        <w:spacing w:before="120"/>
        <w:rPr>
          <w:rFonts w:hint="eastAsia"/>
          <w:lang w:val="en-US"/>
        </w:rPr>
      </w:pPr>
      <w:r w:rsidRPr="001C5B26">
        <w:rPr>
          <w:noProof/>
        </w:rPr>
        <w:t>王</w:t>
      </w:r>
      <w:r w:rsidRPr="001C5B26">
        <w:rPr>
          <w:noProof/>
        </w:rPr>
        <w:t>04</w:t>
      </w:r>
      <w:r>
        <w:t xml:space="preserve">  </w:t>
      </w:r>
      <w:r w:rsidRPr="001C5B26">
        <w:rPr>
          <w:noProof/>
        </w:rPr>
        <w:t>小姐</w:t>
      </w:r>
    </w:p>
    <w:p w:rsidR="00FD1A6A" w:rsidRDefault="00FD1A6A" w:rsidP="001F69E3">
      <w:pPr>
        <w:pStyle w:val="a3"/>
      </w:pPr>
      <w:r w:rsidRPr="001C5B26">
        <w:rPr>
          <w:noProof/>
        </w:rPr>
        <w:t>天龍市天龍區</w:t>
      </w:r>
      <w:r w:rsidRPr="001C5B26">
        <w:rPr>
          <w:noProof/>
        </w:rPr>
        <w:t>1</w:t>
      </w:r>
      <w:r w:rsidRPr="001C5B26">
        <w:rPr>
          <w:noProof/>
        </w:rPr>
        <w:t>號</w:t>
      </w:r>
      <w:r w:rsidRPr="001C5B26">
        <w:rPr>
          <w:noProof/>
        </w:rPr>
        <w:t>2</w:t>
      </w:r>
      <w:r w:rsidRPr="001C5B26">
        <w:rPr>
          <w:noProof/>
        </w:rPr>
        <w:t>樓</w:t>
      </w:r>
    </w:p>
    <w:p w:rsidR="00FD1A6A" w:rsidRDefault="00FD1A6A" w:rsidP="001F69E3">
      <w:pPr>
        <w:spacing w:before="0" w:after="0"/>
      </w:pPr>
      <w:r>
        <w:rPr>
          <w:rFonts w:hint="eastAsia"/>
        </w:rPr>
        <w:t>本範例使用筆記文：</w:t>
      </w:r>
    </w:p>
    <w:p w:rsidR="00FD1A6A" w:rsidRDefault="00FD1A6A" w:rsidP="001F69E3">
      <w:pPr>
        <w:spacing w:before="0" w:after="0"/>
      </w:pPr>
      <w:hyperlink r:id="rId10" w:history="1">
        <w:r w:rsidRPr="001F69E3">
          <w:rPr>
            <w:rStyle w:val="aff3"/>
            <w:rFonts w:hint="eastAsia"/>
          </w:rPr>
          <w:t>https://letswrite.tw/mail-merge/</w:t>
        </w:r>
      </w:hyperlink>
    </w:p>
    <w:p w:rsidR="00FD1A6A" w:rsidRDefault="00FD1A6A" w:rsidP="001F69E3">
      <w:pPr>
        <w:pStyle w:val="a8"/>
        <w:spacing w:before="0" w:after="0"/>
        <w:rPr>
          <w:noProof/>
        </w:rPr>
        <w:sectPr w:rsidR="00FD1A6A" w:rsidSect="00FD1A6A">
          <w:footerReference w:type="default" r:id="rId11"/>
          <w:pgSz w:w="11907" w:h="16839" w:code="1"/>
          <w:pgMar w:top="1440" w:right="1008" w:bottom="1440" w:left="1008" w:header="720" w:footer="432" w:gutter="0"/>
          <w:pgNumType w:start="1"/>
          <w:cols w:space="720"/>
          <w:titlePg/>
          <w:docGrid w:linePitch="360"/>
        </w:sectPr>
      </w:pPr>
      <w:sdt>
        <w:sdtPr>
          <w:id w:val="-572349490"/>
          <w:placeholder>
            <w:docPart w:val="80C4471402016F4D9480546F14B08B8A"/>
          </w:placeholder>
          <w:temporary/>
          <w:showingPlcHdr/>
        </w:sdtPr>
        <w:sdtContent>
          <w:r>
            <w:t>敬上</w:t>
          </w:r>
        </w:sdtContent>
      </w:sdt>
      <w:r>
        <w:rPr>
          <w:rFonts w:hint="eastAsia"/>
          <w:noProof/>
        </w:rPr>
        <w:t xml:space="preserve"> </w:t>
      </w:r>
    </w:p>
    <w:p w:rsidR="00FD1A6A" w:rsidRDefault="00FD1A6A" w:rsidP="001F69E3">
      <w:pPr>
        <w:pStyle w:val="aa"/>
        <w:spacing w:after="120"/>
        <w:ind w:right="3022"/>
      </w:pPr>
      <w:r w:rsidRPr="001C5B26">
        <w:rPr>
          <w:noProof/>
        </w:rPr>
        <w:lastRenderedPageBreak/>
        <w:t>2020/9/6</w:t>
      </w:r>
    </w:p>
    <w:p w:rsidR="00FD1A6A" w:rsidRPr="00A52DC4" w:rsidRDefault="00FD1A6A" w:rsidP="001F69E3">
      <w:pPr>
        <w:pStyle w:val="afd"/>
        <w:spacing w:before="120"/>
        <w:rPr>
          <w:rFonts w:hint="eastAsia"/>
          <w:lang w:val="en-US"/>
        </w:rPr>
      </w:pPr>
      <w:r w:rsidRPr="001C5B26">
        <w:rPr>
          <w:noProof/>
        </w:rPr>
        <w:t>王</w:t>
      </w:r>
      <w:r w:rsidRPr="001C5B26">
        <w:rPr>
          <w:noProof/>
        </w:rPr>
        <w:t>06</w:t>
      </w:r>
      <w:r>
        <w:t xml:space="preserve">  </w:t>
      </w:r>
      <w:r w:rsidRPr="001C5B26">
        <w:rPr>
          <w:noProof/>
        </w:rPr>
        <w:t>小姐</w:t>
      </w:r>
    </w:p>
    <w:p w:rsidR="00FD1A6A" w:rsidRPr="00192189" w:rsidRDefault="00FD1A6A">
      <w:pPr>
        <w:pStyle w:val="a3"/>
        <w:rPr>
          <w:lang w:val="en-US"/>
        </w:rPr>
      </w:pPr>
      <w:r w:rsidRPr="001C5B26">
        <w:rPr>
          <w:noProof/>
        </w:rPr>
        <w:t>天龍市天龍區</w:t>
      </w:r>
      <w:r w:rsidRPr="001C5B26">
        <w:rPr>
          <w:noProof/>
        </w:rPr>
        <w:t>3</w:t>
      </w:r>
      <w:r w:rsidRPr="001C5B26">
        <w:rPr>
          <w:noProof/>
        </w:rPr>
        <w:t>號</w:t>
      </w:r>
      <w:r w:rsidRPr="001C5B26">
        <w:rPr>
          <w:noProof/>
        </w:rPr>
        <w:t>2</w:t>
      </w:r>
      <w:r w:rsidRPr="001C5B26">
        <w:rPr>
          <w:noProof/>
        </w:rPr>
        <w:t>樓</w:t>
      </w:r>
    </w:p>
    <w:p w:rsidR="00FD1A6A" w:rsidRDefault="00FD1A6A" w:rsidP="001F69E3">
      <w:pPr>
        <w:spacing w:before="0" w:after="0"/>
      </w:pPr>
      <w:r>
        <w:rPr>
          <w:rFonts w:hint="eastAsia"/>
        </w:rPr>
        <w:t>本範例使用筆記文：</w:t>
      </w:r>
    </w:p>
    <w:p w:rsidR="00FD1A6A" w:rsidRDefault="00FD1A6A" w:rsidP="001F69E3">
      <w:pPr>
        <w:spacing w:before="0" w:after="0"/>
      </w:pPr>
      <w:hyperlink r:id="rId12" w:history="1">
        <w:r w:rsidRPr="001F69E3">
          <w:rPr>
            <w:rStyle w:val="aff3"/>
            <w:rFonts w:hint="eastAsia"/>
          </w:rPr>
          <w:t>https://letswrite.tw/mail-merge/</w:t>
        </w:r>
      </w:hyperlink>
    </w:p>
    <w:p w:rsidR="00FD1A6A" w:rsidRDefault="00FD1A6A" w:rsidP="001F69E3">
      <w:pPr>
        <w:pStyle w:val="a6"/>
        <w:spacing w:before="240"/>
      </w:pPr>
      <w:sdt>
        <w:sdtPr>
          <w:id w:val="-1061557717"/>
          <w:placeholder>
            <w:docPart w:val="1F1F00B82EC8F84DB734D373A2683EAF"/>
          </w:placeholder>
          <w:temporary/>
          <w:showingPlcHdr/>
        </w:sdtPr>
        <w:sdtContent>
          <w:r>
            <w:t>敬上</w:t>
          </w:r>
        </w:sdtContent>
      </w:sdt>
    </w:p>
    <w:p w:rsidR="00FD1A6A" w:rsidRPr="00594426" w:rsidRDefault="00FD1A6A" w:rsidP="001F69E3">
      <w:pPr>
        <w:pStyle w:val="a8"/>
        <w:spacing w:before="0" w:after="0"/>
        <w:rPr>
          <w:rFonts w:hint="eastAsia"/>
          <w:lang w:val="en-US"/>
        </w:rPr>
      </w:pPr>
    </w:p>
    <w:p w:rsidR="00FD1A6A" w:rsidRDefault="00FD1A6A" w:rsidP="001F69E3">
      <w:pPr>
        <w:pStyle w:val="a8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8102</wp:posOffset>
                </wp:positionH>
                <wp:positionV relativeFrom="paragraph">
                  <wp:posOffset>76047</wp:posOffset>
                </wp:positionV>
                <wp:extent cx="6018836" cy="0"/>
                <wp:effectExtent l="0" t="0" r="13970" b="1270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88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9CBD4" id="直線接點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6pt" to="474.55pt,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" strokecolor="#0072c6 [3204]" strokeweight=".5pt">
                <v:stroke joinstyle="miter"/>
              </v:line>
            </w:pict>
          </mc:Fallback>
        </mc:AlternateContent>
      </w:r>
    </w:p>
    <w:p w:rsidR="00FD1A6A" w:rsidRDefault="00FD1A6A" w:rsidP="001F69E3">
      <w:pPr>
        <w:pStyle w:val="a8"/>
        <w:spacing w:before="0" w:after="0"/>
      </w:pPr>
    </w:p>
    <w:p w:rsidR="00FD1A6A" w:rsidRDefault="00FD1A6A" w:rsidP="001F69E3">
      <w:pPr>
        <w:pStyle w:val="aa"/>
        <w:spacing w:after="120"/>
        <w:ind w:right="3022"/>
      </w:pPr>
      <w:r w:rsidRPr="001C5B26">
        <w:rPr>
          <w:noProof/>
        </w:rPr>
        <w:t>2020/9/8</w:t>
      </w:r>
    </w:p>
    <w:p w:rsidR="00FD1A6A" w:rsidRPr="00192189" w:rsidRDefault="00FD1A6A" w:rsidP="001F69E3">
      <w:pPr>
        <w:pStyle w:val="afd"/>
        <w:spacing w:before="120"/>
        <w:rPr>
          <w:rFonts w:hint="eastAsia"/>
          <w:lang w:val="en-US"/>
        </w:rPr>
      </w:pPr>
      <w:r w:rsidRPr="001C5B26">
        <w:rPr>
          <w:noProof/>
        </w:rPr>
        <w:t>王</w:t>
      </w:r>
      <w:r w:rsidRPr="001C5B26">
        <w:rPr>
          <w:noProof/>
        </w:rPr>
        <w:t>08</w:t>
      </w:r>
      <w:r>
        <w:t xml:space="preserve">  </w:t>
      </w:r>
      <w:r w:rsidRPr="001C5B26">
        <w:rPr>
          <w:noProof/>
        </w:rPr>
        <w:t>小姐</w:t>
      </w:r>
    </w:p>
    <w:p w:rsidR="00FD1A6A" w:rsidRDefault="00FD1A6A" w:rsidP="001F69E3">
      <w:pPr>
        <w:pStyle w:val="a3"/>
      </w:pPr>
      <w:r w:rsidRPr="001C5B26">
        <w:rPr>
          <w:noProof/>
        </w:rPr>
        <w:t>天龍市天龍區</w:t>
      </w:r>
      <w:r w:rsidRPr="001C5B26">
        <w:rPr>
          <w:noProof/>
        </w:rPr>
        <w:t>2</w:t>
      </w:r>
      <w:r w:rsidRPr="001C5B26">
        <w:rPr>
          <w:noProof/>
        </w:rPr>
        <w:t>號</w:t>
      </w:r>
      <w:r w:rsidRPr="001C5B26">
        <w:rPr>
          <w:noProof/>
        </w:rPr>
        <w:t>3</w:t>
      </w:r>
      <w:r w:rsidRPr="001C5B26">
        <w:rPr>
          <w:noProof/>
        </w:rPr>
        <w:t>樓</w:t>
      </w:r>
    </w:p>
    <w:p w:rsidR="00FD1A6A" w:rsidRDefault="00FD1A6A" w:rsidP="001F69E3">
      <w:pPr>
        <w:spacing w:before="0" w:after="0"/>
      </w:pPr>
      <w:r>
        <w:rPr>
          <w:rFonts w:hint="eastAsia"/>
        </w:rPr>
        <w:t>本範例使用筆記文：</w:t>
      </w:r>
    </w:p>
    <w:p w:rsidR="00FD1A6A" w:rsidRDefault="00FD1A6A" w:rsidP="001F69E3">
      <w:pPr>
        <w:spacing w:before="0" w:after="0"/>
      </w:pPr>
      <w:hyperlink r:id="rId13" w:history="1">
        <w:r w:rsidRPr="001F69E3">
          <w:rPr>
            <w:rStyle w:val="aff3"/>
            <w:rFonts w:hint="eastAsia"/>
          </w:rPr>
          <w:t>https://letswrite.tw/mail-merge/</w:t>
        </w:r>
      </w:hyperlink>
    </w:p>
    <w:p w:rsidR="00FD1A6A" w:rsidRDefault="00FD1A6A" w:rsidP="001F69E3">
      <w:pPr>
        <w:pStyle w:val="a8"/>
        <w:spacing w:before="0" w:after="0"/>
        <w:rPr>
          <w:noProof/>
        </w:rPr>
        <w:sectPr w:rsidR="00FD1A6A" w:rsidSect="00FD1A6A">
          <w:footerReference w:type="default" r:id="rId14"/>
          <w:pgSz w:w="11907" w:h="16839" w:code="1"/>
          <w:pgMar w:top="1440" w:right="1008" w:bottom="1440" w:left="1008" w:header="720" w:footer="432" w:gutter="0"/>
          <w:pgNumType w:start="1"/>
          <w:cols w:space="720"/>
          <w:titlePg/>
          <w:docGrid w:linePitch="360"/>
        </w:sectPr>
      </w:pPr>
      <w:sdt>
        <w:sdtPr>
          <w:id w:val="-476763528"/>
          <w:placeholder>
            <w:docPart w:val="C826B34324241C4FB2D3C55A78383D36"/>
          </w:placeholder>
          <w:temporary/>
          <w:showingPlcHdr/>
        </w:sdtPr>
        <w:sdtContent>
          <w:r>
            <w:t>敬上</w:t>
          </w:r>
        </w:sdtContent>
      </w:sdt>
      <w:r>
        <w:rPr>
          <w:rFonts w:hint="eastAsia"/>
          <w:noProof/>
        </w:rPr>
        <w:t xml:space="preserve"> </w:t>
      </w:r>
    </w:p>
    <w:p w:rsidR="00FD1A6A" w:rsidRDefault="00FD1A6A" w:rsidP="001F69E3">
      <w:pPr>
        <w:pStyle w:val="aa"/>
        <w:spacing w:after="120"/>
        <w:ind w:right="3022"/>
      </w:pPr>
      <w:r w:rsidRPr="001C5B26">
        <w:rPr>
          <w:noProof/>
        </w:rPr>
        <w:lastRenderedPageBreak/>
        <w:t>2020/9/10</w:t>
      </w:r>
    </w:p>
    <w:p w:rsidR="00FD1A6A" w:rsidRPr="00A52DC4" w:rsidRDefault="00FD1A6A" w:rsidP="001F69E3">
      <w:pPr>
        <w:pStyle w:val="afd"/>
        <w:spacing w:before="120"/>
        <w:rPr>
          <w:rFonts w:hint="eastAsia"/>
          <w:lang w:val="en-US"/>
        </w:rPr>
      </w:pPr>
      <w:r w:rsidRPr="001C5B26">
        <w:rPr>
          <w:noProof/>
        </w:rPr>
        <w:t>王</w:t>
      </w:r>
      <w:r w:rsidRPr="001C5B26">
        <w:rPr>
          <w:noProof/>
        </w:rPr>
        <w:t>10</w:t>
      </w:r>
      <w:r>
        <w:t xml:space="preserve">  </w:t>
      </w:r>
      <w:r w:rsidRPr="001C5B26">
        <w:rPr>
          <w:noProof/>
        </w:rPr>
        <w:t>小姐</w:t>
      </w:r>
    </w:p>
    <w:p w:rsidR="00FD1A6A" w:rsidRPr="00192189" w:rsidRDefault="00FD1A6A">
      <w:pPr>
        <w:pStyle w:val="a3"/>
        <w:rPr>
          <w:lang w:val="en-US"/>
        </w:rPr>
      </w:pPr>
      <w:r w:rsidRPr="001C5B26">
        <w:rPr>
          <w:noProof/>
        </w:rPr>
        <w:t>天龍市天龍區</w:t>
      </w:r>
      <w:r w:rsidRPr="001C5B26">
        <w:rPr>
          <w:noProof/>
        </w:rPr>
        <w:t>1</w:t>
      </w:r>
      <w:r w:rsidRPr="001C5B26">
        <w:rPr>
          <w:noProof/>
        </w:rPr>
        <w:t>號</w:t>
      </w:r>
      <w:r w:rsidRPr="001C5B26">
        <w:rPr>
          <w:noProof/>
        </w:rPr>
        <w:t>4</w:t>
      </w:r>
      <w:r w:rsidRPr="001C5B26">
        <w:rPr>
          <w:noProof/>
        </w:rPr>
        <w:t>樓</w:t>
      </w:r>
    </w:p>
    <w:p w:rsidR="00FD1A6A" w:rsidRDefault="00FD1A6A" w:rsidP="001F69E3">
      <w:pPr>
        <w:spacing w:before="0" w:after="0"/>
      </w:pPr>
      <w:r>
        <w:rPr>
          <w:rFonts w:hint="eastAsia"/>
        </w:rPr>
        <w:t>本範例使用筆記文：</w:t>
      </w:r>
    </w:p>
    <w:p w:rsidR="00FD1A6A" w:rsidRDefault="00FD1A6A" w:rsidP="001F69E3">
      <w:pPr>
        <w:spacing w:before="0" w:after="0"/>
      </w:pPr>
      <w:hyperlink r:id="rId15" w:history="1">
        <w:r w:rsidRPr="001F69E3">
          <w:rPr>
            <w:rStyle w:val="aff3"/>
            <w:rFonts w:hint="eastAsia"/>
          </w:rPr>
          <w:t>https://letswrite.tw/mail-merge/</w:t>
        </w:r>
      </w:hyperlink>
    </w:p>
    <w:p w:rsidR="00FD1A6A" w:rsidRDefault="00FD1A6A" w:rsidP="001F69E3">
      <w:pPr>
        <w:pStyle w:val="a6"/>
        <w:spacing w:before="240"/>
      </w:pPr>
      <w:sdt>
        <w:sdtPr>
          <w:id w:val="1065991114"/>
          <w:placeholder>
            <w:docPart w:val="BC8C642122162741857640BACEEBCE22"/>
          </w:placeholder>
          <w:temporary/>
          <w:showingPlcHdr/>
        </w:sdtPr>
        <w:sdtContent>
          <w:r>
            <w:t>敬上</w:t>
          </w:r>
        </w:sdtContent>
      </w:sdt>
    </w:p>
    <w:p w:rsidR="00FD1A6A" w:rsidRPr="00594426" w:rsidRDefault="00FD1A6A" w:rsidP="001F69E3">
      <w:pPr>
        <w:pStyle w:val="a8"/>
        <w:spacing w:before="0" w:after="0"/>
        <w:rPr>
          <w:rFonts w:hint="eastAsia"/>
          <w:lang w:val="en-US"/>
        </w:rPr>
      </w:pPr>
    </w:p>
    <w:p w:rsidR="00FD1A6A" w:rsidRDefault="00FD1A6A" w:rsidP="001F69E3">
      <w:pPr>
        <w:pStyle w:val="a8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8102</wp:posOffset>
                </wp:positionH>
                <wp:positionV relativeFrom="paragraph">
                  <wp:posOffset>76047</wp:posOffset>
                </wp:positionV>
                <wp:extent cx="6018836" cy="0"/>
                <wp:effectExtent l="0" t="0" r="13970" b="1270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88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DC2EE" id="直線接點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6pt" to="474.55pt,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" strokecolor="#0072c6 [3204]" strokeweight=".5pt">
                <v:stroke joinstyle="miter"/>
              </v:line>
            </w:pict>
          </mc:Fallback>
        </mc:AlternateContent>
      </w:r>
    </w:p>
    <w:p w:rsidR="00FD1A6A" w:rsidRDefault="00FD1A6A" w:rsidP="001F69E3">
      <w:pPr>
        <w:pStyle w:val="a8"/>
        <w:spacing w:before="0" w:after="0"/>
      </w:pPr>
    </w:p>
    <w:p w:rsidR="00FD1A6A" w:rsidRDefault="00FD1A6A" w:rsidP="001F69E3">
      <w:pPr>
        <w:pStyle w:val="aa"/>
        <w:spacing w:after="120"/>
        <w:ind w:right="3022"/>
      </w:pPr>
      <w:r w:rsidRPr="001C5B26">
        <w:rPr>
          <w:noProof/>
        </w:rPr>
        <w:t>2020/9/12</w:t>
      </w:r>
    </w:p>
    <w:p w:rsidR="00FD1A6A" w:rsidRPr="00192189" w:rsidRDefault="00FD1A6A" w:rsidP="001F69E3">
      <w:pPr>
        <w:pStyle w:val="afd"/>
        <w:spacing w:before="120"/>
        <w:rPr>
          <w:rFonts w:hint="eastAsia"/>
          <w:lang w:val="en-US"/>
        </w:rPr>
      </w:pPr>
      <w:r w:rsidRPr="001C5B26">
        <w:rPr>
          <w:noProof/>
        </w:rPr>
        <w:t>王</w:t>
      </w:r>
      <w:r w:rsidRPr="001C5B26">
        <w:rPr>
          <w:noProof/>
        </w:rPr>
        <w:t>12</w:t>
      </w:r>
      <w:r>
        <w:t xml:space="preserve">  </w:t>
      </w:r>
      <w:r w:rsidRPr="001C5B26">
        <w:rPr>
          <w:noProof/>
        </w:rPr>
        <w:t>小姐</w:t>
      </w:r>
    </w:p>
    <w:p w:rsidR="00FD1A6A" w:rsidRDefault="00FD1A6A" w:rsidP="001F69E3">
      <w:pPr>
        <w:pStyle w:val="a3"/>
      </w:pPr>
      <w:r w:rsidRPr="001C5B26">
        <w:rPr>
          <w:noProof/>
        </w:rPr>
        <w:t>天龍市天龍區</w:t>
      </w:r>
      <w:r w:rsidRPr="001C5B26">
        <w:rPr>
          <w:noProof/>
        </w:rPr>
        <w:t>3</w:t>
      </w:r>
      <w:r w:rsidRPr="001C5B26">
        <w:rPr>
          <w:noProof/>
        </w:rPr>
        <w:t>號</w:t>
      </w:r>
      <w:r w:rsidRPr="001C5B26">
        <w:rPr>
          <w:noProof/>
        </w:rPr>
        <w:t>4</w:t>
      </w:r>
      <w:r w:rsidRPr="001C5B26">
        <w:rPr>
          <w:noProof/>
        </w:rPr>
        <w:t>樓</w:t>
      </w:r>
    </w:p>
    <w:p w:rsidR="00FD1A6A" w:rsidRDefault="00FD1A6A" w:rsidP="001F69E3">
      <w:pPr>
        <w:spacing w:before="0" w:after="0"/>
      </w:pPr>
      <w:r>
        <w:rPr>
          <w:rFonts w:hint="eastAsia"/>
        </w:rPr>
        <w:t>本範例使用筆記文：</w:t>
      </w:r>
    </w:p>
    <w:p w:rsidR="00FD1A6A" w:rsidRDefault="00FD1A6A" w:rsidP="001F69E3">
      <w:pPr>
        <w:spacing w:before="0" w:after="0"/>
      </w:pPr>
      <w:hyperlink r:id="rId16" w:history="1">
        <w:r w:rsidRPr="001F69E3">
          <w:rPr>
            <w:rStyle w:val="aff3"/>
            <w:rFonts w:hint="eastAsia"/>
          </w:rPr>
          <w:t>https://letswrite.tw/mail-merge/</w:t>
        </w:r>
      </w:hyperlink>
    </w:p>
    <w:p w:rsidR="00FD1A6A" w:rsidRDefault="00FD1A6A" w:rsidP="001F69E3">
      <w:pPr>
        <w:pStyle w:val="a8"/>
        <w:spacing w:before="0" w:after="0"/>
        <w:rPr>
          <w:noProof/>
        </w:rPr>
        <w:sectPr w:rsidR="00FD1A6A" w:rsidSect="00FD1A6A">
          <w:footerReference w:type="default" r:id="rId17"/>
          <w:pgSz w:w="11907" w:h="16839" w:code="1"/>
          <w:pgMar w:top="1440" w:right="1008" w:bottom="1440" w:left="1008" w:header="720" w:footer="432" w:gutter="0"/>
          <w:pgNumType w:start="1"/>
          <w:cols w:space="720"/>
          <w:titlePg/>
          <w:docGrid w:linePitch="360"/>
        </w:sectPr>
      </w:pPr>
      <w:sdt>
        <w:sdtPr>
          <w:id w:val="-1696079516"/>
          <w:placeholder>
            <w:docPart w:val="BE167DA53F4EC9409B23A14FA03DBB3E"/>
          </w:placeholder>
          <w:temporary/>
          <w:showingPlcHdr/>
        </w:sdtPr>
        <w:sdtContent>
          <w:r>
            <w:t>敬上</w:t>
          </w:r>
        </w:sdtContent>
      </w:sdt>
      <w:r>
        <w:rPr>
          <w:rFonts w:hint="eastAsia"/>
          <w:noProof/>
        </w:rPr>
        <w:t xml:space="preserve"> </w:t>
      </w:r>
    </w:p>
    <w:p w:rsidR="00FD1A6A" w:rsidRDefault="00FD1A6A" w:rsidP="001F69E3">
      <w:pPr>
        <w:pStyle w:val="aa"/>
        <w:spacing w:after="120"/>
        <w:ind w:right="3022"/>
      </w:pPr>
      <w:r w:rsidRPr="001C5B26">
        <w:rPr>
          <w:noProof/>
        </w:rPr>
        <w:lastRenderedPageBreak/>
        <w:t>2020/9/14</w:t>
      </w:r>
    </w:p>
    <w:p w:rsidR="00FD1A6A" w:rsidRPr="00A52DC4" w:rsidRDefault="00FD1A6A" w:rsidP="001F69E3">
      <w:pPr>
        <w:pStyle w:val="afd"/>
        <w:spacing w:before="120"/>
        <w:rPr>
          <w:rFonts w:hint="eastAsia"/>
          <w:lang w:val="en-US"/>
        </w:rPr>
      </w:pPr>
      <w:r w:rsidRPr="001C5B26">
        <w:rPr>
          <w:noProof/>
        </w:rPr>
        <w:t>王</w:t>
      </w:r>
      <w:r w:rsidRPr="001C5B26">
        <w:rPr>
          <w:noProof/>
        </w:rPr>
        <w:t>14</w:t>
      </w:r>
      <w:r>
        <w:t xml:space="preserve">  </w:t>
      </w:r>
      <w:r w:rsidRPr="001C5B26">
        <w:rPr>
          <w:noProof/>
        </w:rPr>
        <w:t>小姐</w:t>
      </w:r>
    </w:p>
    <w:p w:rsidR="00FD1A6A" w:rsidRPr="00192189" w:rsidRDefault="00FD1A6A">
      <w:pPr>
        <w:pStyle w:val="a3"/>
        <w:rPr>
          <w:lang w:val="en-US"/>
        </w:rPr>
      </w:pPr>
      <w:r w:rsidRPr="001C5B26">
        <w:rPr>
          <w:noProof/>
        </w:rPr>
        <w:t>天龍市天龍區</w:t>
      </w:r>
      <w:r w:rsidRPr="001C5B26">
        <w:rPr>
          <w:noProof/>
        </w:rPr>
        <w:t>2</w:t>
      </w:r>
      <w:r w:rsidRPr="001C5B26">
        <w:rPr>
          <w:noProof/>
        </w:rPr>
        <w:t>號</w:t>
      </w:r>
      <w:r w:rsidRPr="001C5B26">
        <w:rPr>
          <w:noProof/>
        </w:rPr>
        <w:t>5</w:t>
      </w:r>
      <w:r w:rsidRPr="001C5B26">
        <w:rPr>
          <w:noProof/>
        </w:rPr>
        <w:t>樓</w:t>
      </w:r>
    </w:p>
    <w:p w:rsidR="00FD1A6A" w:rsidRDefault="00FD1A6A" w:rsidP="001F69E3">
      <w:pPr>
        <w:spacing w:before="0" w:after="0"/>
      </w:pPr>
      <w:r>
        <w:rPr>
          <w:rFonts w:hint="eastAsia"/>
        </w:rPr>
        <w:t>本範例使用筆記文：</w:t>
      </w:r>
    </w:p>
    <w:p w:rsidR="00FD1A6A" w:rsidRDefault="00FD1A6A" w:rsidP="001F69E3">
      <w:pPr>
        <w:spacing w:before="0" w:after="0"/>
      </w:pPr>
      <w:hyperlink r:id="rId18" w:history="1">
        <w:r w:rsidRPr="001F69E3">
          <w:rPr>
            <w:rStyle w:val="aff3"/>
            <w:rFonts w:hint="eastAsia"/>
          </w:rPr>
          <w:t>https://letswrite.tw/mail-merge/</w:t>
        </w:r>
      </w:hyperlink>
    </w:p>
    <w:p w:rsidR="00FD1A6A" w:rsidRDefault="00FD1A6A" w:rsidP="001F69E3">
      <w:pPr>
        <w:pStyle w:val="a6"/>
        <w:spacing w:before="240"/>
      </w:pPr>
      <w:sdt>
        <w:sdtPr>
          <w:id w:val="-175123375"/>
          <w:placeholder>
            <w:docPart w:val="89B4716BDFD48246A0E7E4C7A9D8197D"/>
          </w:placeholder>
          <w:temporary/>
          <w:showingPlcHdr/>
        </w:sdtPr>
        <w:sdtContent>
          <w:r>
            <w:t>敬上</w:t>
          </w:r>
        </w:sdtContent>
      </w:sdt>
    </w:p>
    <w:p w:rsidR="00FD1A6A" w:rsidRPr="00594426" w:rsidRDefault="00FD1A6A" w:rsidP="001F69E3">
      <w:pPr>
        <w:pStyle w:val="a8"/>
        <w:spacing w:before="0" w:after="0"/>
        <w:rPr>
          <w:rFonts w:hint="eastAsia"/>
          <w:lang w:val="en-US"/>
        </w:rPr>
      </w:pPr>
    </w:p>
    <w:p w:rsidR="00FD1A6A" w:rsidRDefault="00FD1A6A" w:rsidP="001F69E3">
      <w:pPr>
        <w:pStyle w:val="a8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8102</wp:posOffset>
                </wp:positionH>
                <wp:positionV relativeFrom="paragraph">
                  <wp:posOffset>76047</wp:posOffset>
                </wp:positionV>
                <wp:extent cx="6018836" cy="0"/>
                <wp:effectExtent l="0" t="0" r="13970" b="1270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88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DCAF3" id="直線接點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6pt" to="474.55pt,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" strokecolor="#0072c6 [3204]" strokeweight=".5pt">
                <v:stroke joinstyle="miter"/>
              </v:line>
            </w:pict>
          </mc:Fallback>
        </mc:AlternateContent>
      </w:r>
    </w:p>
    <w:p w:rsidR="00FD1A6A" w:rsidRDefault="00FD1A6A" w:rsidP="001F69E3">
      <w:pPr>
        <w:pStyle w:val="a8"/>
        <w:spacing w:before="0" w:after="0"/>
      </w:pPr>
    </w:p>
    <w:p w:rsidR="00FD1A6A" w:rsidRDefault="00FD1A6A" w:rsidP="001F69E3">
      <w:pPr>
        <w:spacing w:before="0" w:after="0"/>
      </w:pPr>
      <w:r>
        <w:rPr>
          <w:rFonts w:hint="eastAsia"/>
        </w:rPr>
        <w:t>本範例使用筆記文：</w:t>
      </w:r>
    </w:p>
    <w:p w:rsidR="00FD1A6A" w:rsidRDefault="00FD1A6A" w:rsidP="001F69E3">
      <w:pPr>
        <w:spacing w:before="0" w:after="0"/>
      </w:pPr>
      <w:hyperlink r:id="rId19" w:history="1">
        <w:r w:rsidRPr="001F69E3">
          <w:rPr>
            <w:rStyle w:val="aff3"/>
            <w:rFonts w:hint="eastAsia"/>
          </w:rPr>
          <w:t>https://letswrite.tw/mail-merge/</w:t>
        </w:r>
      </w:hyperlink>
    </w:p>
    <w:p w:rsidR="00FD1A6A" w:rsidRDefault="00FD1A6A" w:rsidP="001F69E3">
      <w:pPr>
        <w:pStyle w:val="a8"/>
        <w:spacing w:before="0" w:after="0"/>
        <w:rPr>
          <w:noProof/>
        </w:rPr>
        <w:sectPr w:rsidR="00FD1A6A" w:rsidSect="00FD1A6A">
          <w:footerReference w:type="default" r:id="rId20"/>
          <w:pgSz w:w="11907" w:h="16839" w:code="1"/>
          <w:pgMar w:top="1440" w:right="1008" w:bottom="1440" w:left="1008" w:header="720" w:footer="432" w:gutter="0"/>
          <w:pgNumType w:start="1"/>
          <w:cols w:space="720"/>
          <w:titlePg/>
          <w:docGrid w:linePitch="360"/>
        </w:sectPr>
      </w:pPr>
      <w:sdt>
        <w:sdtPr>
          <w:id w:val="-2113744486"/>
          <w:placeholder>
            <w:docPart w:val="4071A066B4B1064B9C8E9A9D15B874AC"/>
          </w:placeholder>
          <w:temporary/>
          <w:showingPlcHdr/>
        </w:sdtPr>
        <w:sdtContent>
          <w:r>
            <w:t>敬上</w:t>
          </w:r>
        </w:sdtContent>
      </w:sdt>
      <w:r>
        <w:rPr>
          <w:rFonts w:hint="eastAsia"/>
          <w:noProof/>
        </w:rPr>
        <w:t xml:space="preserve"> </w:t>
      </w:r>
    </w:p>
    <w:p w:rsidR="00FD1A6A" w:rsidRDefault="00FD1A6A" w:rsidP="001F69E3">
      <w:pPr>
        <w:pStyle w:val="a8"/>
        <w:spacing w:before="0" w:after="0"/>
      </w:pPr>
    </w:p>
    <w:sectPr w:rsidR="00FD1A6A" w:rsidSect="00FD1A6A">
      <w:footerReference w:type="default" r:id="rId21"/>
      <w:type w:val="continuous"/>
      <w:pgSz w:w="11907" w:h="16839" w:code="1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B5309" w:rsidRDefault="00DB5309">
      <w:pPr>
        <w:spacing w:before="0" w:after="0" w:line="240" w:lineRule="auto"/>
      </w:pPr>
      <w:r>
        <w:separator/>
      </w:r>
    </w:p>
  </w:endnote>
  <w:endnote w:type="continuationSeparator" w:id="0">
    <w:p w:rsidR="00DB5309" w:rsidRDefault="00DB53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97163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1A6A" w:rsidRDefault="00FD1A6A">
        <w:pPr>
          <w:pStyle w:val="af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65090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1A6A" w:rsidRDefault="00FD1A6A">
        <w:pPr>
          <w:pStyle w:val="af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63789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1A6A" w:rsidRDefault="00FD1A6A">
        <w:pPr>
          <w:pStyle w:val="af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09141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1A6A" w:rsidRDefault="00FD1A6A">
        <w:pPr>
          <w:pStyle w:val="af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5A3A" w:rsidRDefault="00E35A3A">
        <w:pPr>
          <w:pStyle w:val="af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B5309" w:rsidRDefault="00DB5309">
      <w:pPr>
        <w:spacing w:before="0" w:after="0" w:line="240" w:lineRule="auto"/>
      </w:pPr>
      <w:r>
        <w:separator/>
      </w:r>
    </w:p>
  </w:footnote>
  <w:footnote w:type="continuationSeparator" w:id="0">
    <w:p w:rsidR="00DB5309" w:rsidRDefault="00DB530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E3"/>
    <w:rsid w:val="00133370"/>
    <w:rsid w:val="00192189"/>
    <w:rsid w:val="001F69E3"/>
    <w:rsid w:val="003B16FB"/>
    <w:rsid w:val="005858C7"/>
    <w:rsid w:val="00594426"/>
    <w:rsid w:val="00A52DC4"/>
    <w:rsid w:val="00B41BF9"/>
    <w:rsid w:val="00DB5309"/>
    <w:rsid w:val="00E35A3A"/>
    <w:rsid w:val="00FB41EC"/>
    <w:rsid w:val="00FD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C694D"/>
  <w15:docId w15:val="{D27ADE3C-C420-9448-893B-0F15D0DA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FA3"/>
    <w:rPr>
      <w:lang w:val="en-GB" w:eastAsia="zh-TW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地址"/>
    <w:basedOn w:val="a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4">
    <w:name w:val="Book Title"/>
    <w:basedOn w:val="a0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a1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a5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6">
    <w:name w:val="Closing"/>
    <w:basedOn w:val="a"/>
    <w:link w:val="a7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7">
    <w:name w:val="結語 字元"/>
    <w:basedOn w:val="a0"/>
    <w:link w:val="a6"/>
    <w:uiPriority w:val="32"/>
    <w:rPr>
      <w:rFonts w:eastAsiaTheme="minorEastAsia"/>
      <w:bCs/>
      <w:caps/>
      <w:spacing w:val="28"/>
      <w:szCs w:val="18"/>
    </w:rPr>
  </w:style>
  <w:style w:type="paragraph" w:styleId="a8">
    <w:name w:val="Signature"/>
    <w:basedOn w:val="a"/>
    <w:link w:val="a9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簽名 字元"/>
    <w:basedOn w:val="a0"/>
    <w:link w:val="a8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aa">
    <w:name w:val="Date"/>
    <w:basedOn w:val="a"/>
    <w:link w:val="ab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b">
    <w:name w:val="日期 字元"/>
    <w:basedOn w:val="a0"/>
    <w:link w:val="aa"/>
    <w:uiPriority w:val="1"/>
    <w:rPr>
      <w:b/>
      <w:spacing w:val="28"/>
      <w:sz w:val="32"/>
    </w:rPr>
  </w:style>
  <w:style w:type="character" w:styleId="ac">
    <w:name w:val="Emphasis"/>
    <w:basedOn w:val="a0"/>
    <w:uiPriority w:val="20"/>
    <w:semiHidden/>
    <w:unhideWhenUsed/>
    <w:qFormat/>
    <w:rPr>
      <w:i/>
      <w:iCs/>
      <w:color w:val="F98723" w:themeColor="accent2"/>
    </w:rPr>
  </w:style>
  <w:style w:type="paragraph" w:styleId="ad">
    <w:name w:val="Title"/>
    <w:basedOn w:val="a"/>
    <w:next w:val="a"/>
    <w:link w:val="ae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af">
    <w:name w:val="Intense Emphasis"/>
    <w:basedOn w:val="a0"/>
    <w:uiPriority w:val="21"/>
    <w:semiHidden/>
    <w:unhideWhenUsed/>
    <w:qFormat/>
    <w:rPr>
      <w:b/>
      <w:i/>
      <w:iCs/>
      <w:color w:val="F98723" w:themeColor="accent2"/>
    </w:rPr>
  </w:style>
  <w:style w:type="paragraph" w:styleId="af0">
    <w:name w:val="Intense Quote"/>
    <w:basedOn w:val="a"/>
    <w:next w:val="a"/>
    <w:link w:val="af1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af1">
    <w:name w:val="鮮明引文 字元"/>
    <w:basedOn w:val="a0"/>
    <w:link w:val="af0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af2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customStyle="1" w:styleId="3-11">
    <w:name w:val="清單表格 3 - 輔色 11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af3">
    <w:name w:val="Placeholder Text"/>
    <w:basedOn w:val="a0"/>
    <w:uiPriority w:val="99"/>
    <w:semiHidden/>
    <w:rPr>
      <w:color w:val="808080"/>
    </w:rPr>
  </w:style>
  <w:style w:type="paragraph" w:styleId="af4">
    <w:name w:val="Quote"/>
    <w:basedOn w:val="a"/>
    <w:next w:val="a"/>
    <w:link w:val="af5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5">
    <w:name w:val="引文 字元"/>
    <w:basedOn w:val="a0"/>
    <w:link w:val="af4"/>
    <w:uiPriority w:val="29"/>
    <w:semiHidden/>
    <w:rPr>
      <w:i/>
      <w:iCs/>
      <w:color w:val="0072C6" w:themeColor="accent1"/>
      <w:sz w:val="24"/>
      <w:szCs w:val="24"/>
    </w:rPr>
  </w:style>
  <w:style w:type="character" w:styleId="af6">
    <w:name w:val="Strong"/>
    <w:basedOn w:val="a0"/>
    <w:uiPriority w:val="22"/>
    <w:semiHidden/>
    <w:unhideWhenUsed/>
    <w:qFormat/>
    <w:rPr>
      <w:b/>
      <w:bCs/>
      <w:color w:val="0072C6" w:themeColor="accent1"/>
    </w:rPr>
  </w:style>
  <w:style w:type="paragraph" w:styleId="af7">
    <w:name w:val="Subtitle"/>
    <w:basedOn w:val="a"/>
    <w:link w:val="af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8">
    <w:name w:val="副標題 字元"/>
    <w:basedOn w:val="a0"/>
    <w:link w:val="af7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0072C6" w:themeColor="accent1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afb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標題 字元"/>
    <w:basedOn w:val="a0"/>
    <w:link w:val="ad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afc">
    <w:name w:val="TOC Heading"/>
    <w:basedOn w:val="1"/>
    <w:next w:val="a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標題 4 字元"/>
    <w:basedOn w:val="a0"/>
    <w:link w:val="4"/>
    <w:uiPriority w:val="9"/>
    <w:semiHidden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50">
    <w:name w:val="標題 5 字元"/>
    <w:basedOn w:val="a0"/>
    <w:link w:val="5"/>
    <w:uiPriority w:val="9"/>
    <w:semiHidden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60">
    <w:name w:val="標題 6 字元"/>
    <w:basedOn w:val="a0"/>
    <w:link w:val="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70">
    <w:name w:val="標題 7 字元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80">
    <w:name w:val="標題 8 字元"/>
    <w:basedOn w:val="a0"/>
    <w:link w:val="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90">
    <w:name w:val="標題 9 字元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afd">
    <w:name w:val="Salutation"/>
    <w:basedOn w:val="a"/>
    <w:next w:val="a"/>
    <w:link w:val="afe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afe">
    <w:name w:val="問候 字元"/>
    <w:basedOn w:val="a0"/>
    <w:link w:val="afd"/>
    <w:uiPriority w:val="3"/>
    <w:rPr>
      <w:rFonts w:asciiTheme="majorHAnsi" w:hAnsiTheme="majorHAnsi"/>
      <w:caps/>
      <w:color w:val="0072C6" w:themeColor="accent1"/>
      <w:sz w:val="72"/>
    </w:rPr>
  </w:style>
  <w:style w:type="paragraph" w:styleId="aff">
    <w:name w:val="footer"/>
    <w:basedOn w:val="a"/>
    <w:link w:val="aff0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ff0">
    <w:name w:val="頁尾 字元"/>
    <w:basedOn w:val="a0"/>
    <w:link w:val="aff"/>
    <w:uiPriority w:val="99"/>
    <w:rPr>
      <w:color w:val="FFFFFF" w:themeColor="background1"/>
      <w:shd w:val="clear" w:color="auto" w:fill="0072C6" w:themeFill="accent1"/>
    </w:r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30">
    <w:name w:val="標題 3 字元"/>
    <w:basedOn w:val="a0"/>
    <w:link w:val="3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f1">
    <w:name w:val="header"/>
    <w:basedOn w:val="a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頁首 字元"/>
    <w:basedOn w:val="a0"/>
    <w:link w:val="aff1"/>
    <w:uiPriority w:val="99"/>
  </w:style>
  <w:style w:type="character" w:styleId="aff3">
    <w:name w:val="Hyperlink"/>
    <w:basedOn w:val="a0"/>
    <w:uiPriority w:val="99"/>
    <w:unhideWhenUsed/>
    <w:rsid w:val="001F69E3"/>
    <w:rPr>
      <w:color w:val="0072C6" w:themeColor="hyperlink"/>
      <w:u w:val="single"/>
    </w:rPr>
  </w:style>
  <w:style w:type="character" w:styleId="aff4">
    <w:name w:val="Unresolved Mention"/>
    <w:basedOn w:val="a0"/>
    <w:uiPriority w:val="99"/>
    <w:semiHidden/>
    <w:unhideWhenUsed/>
    <w:rsid w:val="001F6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etswrite.tw/mail-merge/" TargetMode="External"/><Relationship Id="rId18" Type="http://schemas.openxmlformats.org/officeDocument/2006/relationships/hyperlink" Target="https://letswrite.tw/mail-merge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hyperlink" Target="https://letswrite.tw/mail-merge/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letswrite.tw/mail-merge/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letswrite.tw/mail-merge/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letswrite.tw/mail-merge/" TargetMode="External"/><Relationship Id="rId19" Type="http://schemas.openxmlformats.org/officeDocument/2006/relationships/hyperlink" Target="https://letswrite.tw/mail-merge/" TargetMode="External"/><Relationship Id="rId4" Type="http://schemas.openxmlformats.org/officeDocument/2006/relationships/styles" Target="styles.xml"/><Relationship Id="rId9" Type="http://schemas.openxmlformats.org/officeDocument/2006/relationships/hyperlink" Target="https://letswrite.tw/mail-merge/" TargetMode="Externa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an/Library/Containers/com.microsoft.Word/Data/Library/Application%20Support/Microsoft/Office/16.0/DTS/zh-TW%7bFCC3131E-5E9B-5E49-9699-9C2619DEDFA9%7d/%7b6EE26CFE-2C85-CE4B-B5CA-D32C8B41B5E6%7dtf1000207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366C6CA90ECE34E9E0C604CC2AE9D4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91C8D31-C96F-6245-9AA8-A8F86D12AA76}"/>
      </w:docPartPr>
      <w:docPartBody>
        <w:p w:rsidR="00000000" w:rsidRDefault="00CF75D9" w:rsidP="00CF75D9">
          <w:pPr>
            <w:pStyle w:val="8366C6CA90ECE34E9E0C604CC2AE9D44"/>
          </w:pPr>
          <w:r>
            <w:t>敬上</w:t>
          </w:r>
        </w:p>
      </w:docPartBody>
    </w:docPart>
    <w:docPart>
      <w:docPartPr>
        <w:name w:val="80C4471402016F4D9480546F14B08B8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4582C78-0A12-4A4B-B764-FBD32EB269F0}"/>
      </w:docPartPr>
      <w:docPartBody>
        <w:p w:rsidR="00000000" w:rsidRDefault="00CF75D9" w:rsidP="00CF75D9">
          <w:pPr>
            <w:pStyle w:val="80C4471402016F4D9480546F14B08B8A"/>
          </w:pPr>
          <w:r>
            <w:t>敬上</w:t>
          </w:r>
        </w:p>
      </w:docPartBody>
    </w:docPart>
    <w:docPart>
      <w:docPartPr>
        <w:name w:val="1F1F00B82EC8F84DB734D373A2683EA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F2FEB72-9E41-4F4D-9E00-105CEF51F132}"/>
      </w:docPartPr>
      <w:docPartBody>
        <w:p w:rsidR="00000000" w:rsidRDefault="00CF75D9" w:rsidP="00CF75D9">
          <w:pPr>
            <w:pStyle w:val="1F1F00B82EC8F84DB734D373A2683EAF"/>
          </w:pPr>
          <w:r>
            <w:t>敬上</w:t>
          </w:r>
        </w:p>
      </w:docPartBody>
    </w:docPart>
    <w:docPart>
      <w:docPartPr>
        <w:name w:val="C826B34324241C4FB2D3C55A78383D3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F662744-6970-2F44-925F-93A7594A34E8}"/>
      </w:docPartPr>
      <w:docPartBody>
        <w:p w:rsidR="00000000" w:rsidRDefault="00CF75D9" w:rsidP="00CF75D9">
          <w:pPr>
            <w:pStyle w:val="C826B34324241C4FB2D3C55A78383D36"/>
          </w:pPr>
          <w:r>
            <w:t>敬上</w:t>
          </w:r>
        </w:p>
      </w:docPartBody>
    </w:docPart>
    <w:docPart>
      <w:docPartPr>
        <w:name w:val="BC8C642122162741857640BACEEBCE2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35B2DA9-A331-6341-B68F-A6CC41B0DB4F}"/>
      </w:docPartPr>
      <w:docPartBody>
        <w:p w:rsidR="00000000" w:rsidRDefault="00CF75D9" w:rsidP="00CF75D9">
          <w:pPr>
            <w:pStyle w:val="BC8C642122162741857640BACEEBCE22"/>
          </w:pPr>
          <w:r>
            <w:t>敬上</w:t>
          </w:r>
        </w:p>
      </w:docPartBody>
    </w:docPart>
    <w:docPart>
      <w:docPartPr>
        <w:name w:val="BE167DA53F4EC9409B23A14FA03DBB3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714DA57-B209-C947-A4ED-DE710F25F659}"/>
      </w:docPartPr>
      <w:docPartBody>
        <w:p w:rsidR="00000000" w:rsidRDefault="00CF75D9" w:rsidP="00CF75D9">
          <w:pPr>
            <w:pStyle w:val="BE167DA53F4EC9409B23A14FA03DBB3E"/>
          </w:pPr>
          <w:r>
            <w:t>敬上</w:t>
          </w:r>
        </w:p>
      </w:docPartBody>
    </w:docPart>
    <w:docPart>
      <w:docPartPr>
        <w:name w:val="89B4716BDFD48246A0E7E4C7A9D8197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D3DF795-09E8-324E-BA39-AB5424C97453}"/>
      </w:docPartPr>
      <w:docPartBody>
        <w:p w:rsidR="00000000" w:rsidRDefault="00CF75D9" w:rsidP="00CF75D9">
          <w:pPr>
            <w:pStyle w:val="89B4716BDFD48246A0E7E4C7A9D8197D"/>
          </w:pPr>
          <w:r>
            <w:t>敬上</w:t>
          </w:r>
        </w:p>
      </w:docPartBody>
    </w:docPart>
    <w:docPart>
      <w:docPartPr>
        <w:name w:val="4071A066B4B1064B9C8E9A9D15B874A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F323777-B96D-B34E-B68F-C8EED0CEA2B2}"/>
      </w:docPartPr>
      <w:docPartBody>
        <w:p w:rsidR="00000000" w:rsidRDefault="00CF75D9" w:rsidP="00CF75D9">
          <w:pPr>
            <w:pStyle w:val="4071A066B4B1064B9C8E9A9D15B874AC"/>
          </w:pPr>
          <w:r>
            <w:t>敬上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D9"/>
    <w:rsid w:val="00AB1581"/>
    <w:rsid w:val="00CF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66C6CA90ECE34E9E0C604CC2AE9D44">
    <w:name w:val="8366C6CA90ECE34E9E0C604CC2AE9D44"/>
    <w:rsid w:val="00CF75D9"/>
    <w:pPr>
      <w:widowControl w:val="0"/>
    </w:pPr>
  </w:style>
  <w:style w:type="paragraph" w:customStyle="1" w:styleId="80C4471402016F4D9480546F14B08B8A">
    <w:name w:val="80C4471402016F4D9480546F14B08B8A"/>
    <w:rsid w:val="00CF75D9"/>
    <w:pPr>
      <w:widowControl w:val="0"/>
    </w:pPr>
  </w:style>
  <w:style w:type="paragraph" w:customStyle="1" w:styleId="1F1F00B82EC8F84DB734D373A2683EAF">
    <w:name w:val="1F1F00B82EC8F84DB734D373A2683EAF"/>
    <w:rsid w:val="00CF75D9"/>
    <w:pPr>
      <w:widowControl w:val="0"/>
    </w:pPr>
  </w:style>
  <w:style w:type="paragraph" w:customStyle="1" w:styleId="C826B34324241C4FB2D3C55A78383D36">
    <w:name w:val="C826B34324241C4FB2D3C55A78383D36"/>
    <w:rsid w:val="00CF75D9"/>
    <w:pPr>
      <w:widowControl w:val="0"/>
    </w:pPr>
  </w:style>
  <w:style w:type="paragraph" w:customStyle="1" w:styleId="BC8C642122162741857640BACEEBCE22">
    <w:name w:val="BC8C642122162741857640BACEEBCE22"/>
    <w:rsid w:val="00CF75D9"/>
    <w:pPr>
      <w:widowControl w:val="0"/>
    </w:pPr>
  </w:style>
  <w:style w:type="paragraph" w:customStyle="1" w:styleId="BE167DA53F4EC9409B23A14FA03DBB3E">
    <w:name w:val="BE167DA53F4EC9409B23A14FA03DBB3E"/>
    <w:rsid w:val="00CF75D9"/>
    <w:pPr>
      <w:widowControl w:val="0"/>
    </w:pPr>
  </w:style>
  <w:style w:type="paragraph" w:customStyle="1" w:styleId="89B4716BDFD48246A0E7E4C7A9D8197D">
    <w:name w:val="89B4716BDFD48246A0E7E4C7A9D8197D"/>
    <w:rsid w:val="00CF75D9"/>
    <w:pPr>
      <w:widowControl w:val="0"/>
    </w:pPr>
  </w:style>
  <w:style w:type="paragraph" w:customStyle="1" w:styleId="4071A066B4B1064B9C8E9A9D15B874AC">
    <w:name w:val="4071A066B4B1064B9C8E9A9D15B874AC"/>
    <w:rsid w:val="00CF75D9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{6EE26CFE-2C85-CE4B-B5CA-D32C8B41B5E6}tf10002073.dotx</Template>
  <TotalTime>1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sean su</cp:lastModifiedBy>
  <cp:revision>1</cp:revision>
  <dcterms:created xsi:type="dcterms:W3CDTF">2020-09-17T15:13:00Z</dcterms:created>
  <dcterms:modified xsi:type="dcterms:W3CDTF">2020-09-17T15:14:00Z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